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5ED50" w14:textId="50C574AB" w:rsidR="00112042" w:rsidRDefault="004A6915" w:rsidP="004A6915">
      <w:pPr>
        <w:jc w:val="center"/>
      </w:pPr>
      <w:r>
        <w:t>Reflection Prompt</w:t>
      </w:r>
    </w:p>
    <w:p w14:paraId="42199844" w14:textId="18B0202F" w:rsidR="004A6915" w:rsidRPr="00AB178C" w:rsidRDefault="004A6915" w:rsidP="004A6915">
      <w:r>
        <w:t xml:space="preserve">The main struggle of this assignment was learning how </w:t>
      </w:r>
      <w:proofErr w:type="spellStart"/>
      <w:r>
        <w:t>Github</w:t>
      </w:r>
      <w:proofErr w:type="spellEnd"/>
      <w:r>
        <w:t xml:space="preserve"> works. </w:t>
      </w:r>
      <w:r w:rsidR="00D36A21">
        <w:t xml:space="preserve">Coming from the usual of creating a document and submitting it via this webpage, set a specific ideology of how assignments are supposed to be submitted. But with </w:t>
      </w:r>
      <w:proofErr w:type="spellStart"/>
      <w:r w:rsidR="00D36A21">
        <w:t>Github</w:t>
      </w:r>
      <w:proofErr w:type="spellEnd"/>
      <w:r w:rsidR="00D36A21">
        <w:t xml:space="preserve">, there’s a small learning curve because it provides a different way of submitting assignments as well as the professor being able to view what the student has done to the coding. It definitely helped when I went to tutoring and kind of tossed my hands in the air and asked for help because I didn’t know what I was doing. Being able to sit down with someone one on one and ask period questions of what is a fork, or the overall user interphase of </w:t>
      </w:r>
      <w:proofErr w:type="spellStart"/>
      <w:r w:rsidR="006861D9">
        <w:t>Github</w:t>
      </w:r>
      <w:proofErr w:type="spellEnd"/>
      <w:r w:rsidR="008461A0">
        <w:t xml:space="preserve">. I think the fun aspect of this assignment was being able to learn a new technique as well as a new website suited for programing. I personally found it enjoying seeing how useful </w:t>
      </w:r>
      <w:proofErr w:type="spellStart"/>
      <w:r w:rsidR="008461A0">
        <w:t>Github</w:t>
      </w:r>
      <w:proofErr w:type="spellEnd"/>
      <w:r w:rsidR="008461A0">
        <w:t xml:space="preserve"> is when learning the ins and outs. I thought it was very interesting how a teacher or professor can witness updated works on coding or how easy it is to communicate towards another colleague’s programing. But I think there’s more to learn because my tutor wasn’t able to figure out how to update a forked item with its proper updated material, as well as trying to conflict a merge file through the same profile when the idea seems ludicrous. </w:t>
      </w:r>
      <w:r w:rsidR="009F7237">
        <w:t xml:space="preserve">My main suggestion would be to take time and go slow when the majority of the classroom is trying to understand a new user interface because I’ve seen two of my colleagues struggle with how to properly use </w:t>
      </w:r>
      <w:proofErr w:type="spellStart"/>
      <w:r w:rsidR="009F7237">
        <w:t>Github</w:t>
      </w:r>
      <w:proofErr w:type="spellEnd"/>
      <w:r w:rsidR="009F7237">
        <w:t xml:space="preserve">—whether that’d be figuring out where the text book is located or knowing how to use it overall—but I would also recommend to point students towards the tutoring if there are having trouble understanding </w:t>
      </w:r>
      <w:proofErr w:type="spellStart"/>
      <w:r w:rsidR="009F7237">
        <w:t>Github</w:t>
      </w:r>
      <w:proofErr w:type="spellEnd"/>
      <w:r w:rsidR="009F7237">
        <w:t xml:space="preserve"> and</w:t>
      </w:r>
      <w:r w:rsidR="009D4496">
        <w:t xml:space="preserve"> you, </w:t>
      </w:r>
      <w:r w:rsidR="009F7237">
        <w:t>the professor</w:t>
      </w:r>
      <w:r w:rsidR="009D4496">
        <w:t>,</w:t>
      </w:r>
      <w:r w:rsidR="009F7237">
        <w:t xml:space="preserve"> does not have enough time to individual see if everyone is on the same page</w:t>
      </w:r>
      <w:r w:rsidR="009D4496">
        <w:t xml:space="preserve"> and help out when requested. As for assignments, I wasn’t too sure if the idea of merging two conflicting files together with the same user was the idea so students can ask questions in class and see why the get an error or so, </w:t>
      </w:r>
      <w:r w:rsidR="009D4496">
        <w:lastRenderedPageBreak/>
        <w:t>but when I was being tutored on that subject, they were able to explain the process of what the professor was trying to think as well as figuring out an issue that is not common. Another recommendation would be to ask questions, even if it sounds stupid.</w:t>
      </w:r>
      <w:bookmarkStart w:id="0" w:name="_GoBack"/>
      <w:bookmarkEnd w:id="0"/>
    </w:p>
    <w:sectPr w:rsidR="004A6915" w:rsidRPr="00AB178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9807F" w14:textId="77777777" w:rsidR="00FB4822" w:rsidRDefault="00FB4822">
      <w:pPr>
        <w:spacing w:line="240" w:lineRule="auto"/>
      </w:pPr>
      <w:r>
        <w:separator/>
      </w:r>
    </w:p>
  </w:endnote>
  <w:endnote w:type="continuationSeparator" w:id="0">
    <w:p w14:paraId="586E72B3" w14:textId="77777777" w:rsidR="00FB4822" w:rsidRDefault="00FB4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368B7" w14:textId="77777777" w:rsidR="00FB4822" w:rsidRDefault="00FB4822">
      <w:pPr>
        <w:spacing w:line="240" w:lineRule="auto"/>
      </w:pPr>
      <w:r>
        <w:separator/>
      </w:r>
    </w:p>
  </w:footnote>
  <w:footnote w:type="continuationSeparator" w:id="0">
    <w:p w14:paraId="31E17C03" w14:textId="77777777" w:rsidR="00FB4822" w:rsidRDefault="00FB48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23472" w14:textId="77777777" w:rsidR="00112042" w:rsidRDefault="00FB4822">
    <w:pPr>
      <w:pStyle w:val="Header"/>
    </w:pPr>
    <w:sdt>
      <w:sdtPr>
        <w:id w:val="1568531701"/>
        <w:placeholder>
          <w:docPart w:val="5C5F053EA6034548ACF7E3CD3FBB825F"/>
        </w:placeholder>
        <w:showingPlcHdr/>
        <w:dataBinding w:prefixMappings="xmlns:ns0='http://schemas.microsoft.com/office/2006/coverPageProps' " w:xpath="/ns0:CoverPageProperties[1]/ns0:Abstract[1]" w:storeItemID="{55AF091B-3C7A-41E3-B477-F2FDAA23CFDA}"/>
        <w15:appearance w15:val="hidden"/>
        <w:text/>
      </w:sdtPr>
      <w:sdtEndPr/>
      <w:sdtContent>
        <w:r w:rsidR="00555A73">
          <w:t>[Last Name]</w:t>
        </w:r>
      </w:sdtContent>
    </w:sdt>
    <w:r w:rsidR="00555A73">
      <w:t xml:space="preserve"> </w:t>
    </w:r>
    <w:r w:rsidR="00555A73">
      <w:fldChar w:fldCharType="begin"/>
    </w:r>
    <w:r w:rsidR="00555A73">
      <w:instrText xml:space="preserve"> PAGE   \* MERGEFORMAT </w:instrText>
    </w:r>
    <w:r w:rsidR="00555A73">
      <w:fldChar w:fldCharType="separate"/>
    </w:r>
    <w:r w:rsidR="009D4496">
      <w:rPr>
        <w:noProof/>
      </w:rPr>
      <w:t>2</w:t>
    </w:r>
    <w:r w:rsidR="00555A73">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8C"/>
    <w:rsid w:val="00112042"/>
    <w:rsid w:val="004A6915"/>
    <w:rsid w:val="00555A73"/>
    <w:rsid w:val="006861D9"/>
    <w:rsid w:val="008461A0"/>
    <w:rsid w:val="009D4496"/>
    <w:rsid w:val="009F7237"/>
    <w:rsid w:val="00AB178C"/>
    <w:rsid w:val="00D36A21"/>
    <w:rsid w:val="00FB4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1A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luv0rangejuice/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5F053EA6034548ACF7E3CD3FBB825F"/>
        <w:category>
          <w:name w:val="General"/>
          <w:gallery w:val="placeholder"/>
        </w:category>
        <w:types>
          <w:type w:val="bbPlcHdr"/>
        </w:types>
        <w:behaviors>
          <w:behavior w:val="content"/>
        </w:behaviors>
        <w:guid w:val="{61995155-2BD9-E843-837F-66528508128D}"/>
      </w:docPartPr>
      <w:docPartBody>
        <w:p w:rsidR="009F1D10" w:rsidRDefault="00FF46B4">
          <w:pPr>
            <w:pStyle w:val="5C5F053EA6034548ACF7E3CD3FBB825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B4"/>
    <w:rsid w:val="003263AF"/>
    <w:rsid w:val="009F1D10"/>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A3C1BF4A0CB4ABC47063EFCDE6ECD">
    <w:name w:val="2E2A3C1BF4A0CB4ABC47063EFCDE6ECD"/>
  </w:style>
  <w:style w:type="paragraph" w:customStyle="1" w:styleId="1C84927116955148B26D6B134F4DC407">
    <w:name w:val="1C84927116955148B26D6B134F4DC407"/>
  </w:style>
  <w:style w:type="paragraph" w:customStyle="1" w:styleId="582C4C209B47FA40B9283AAA4A5B95A6">
    <w:name w:val="582C4C209B47FA40B9283AAA4A5B95A6"/>
  </w:style>
  <w:style w:type="paragraph" w:customStyle="1" w:styleId="6C012894F99F2F4988C8085BDE98C94C">
    <w:name w:val="6C012894F99F2F4988C8085BDE98C94C"/>
  </w:style>
  <w:style w:type="paragraph" w:customStyle="1" w:styleId="6ACEE0097DE56442A74920F4DD526039">
    <w:name w:val="6ACEE0097DE56442A74920F4DD526039"/>
  </w:style>
  <w:style w:type="paragraph" w:customStyle="1" w:styleId="B2313E8E3EF9024A891A9CECC7364A67">
    <w:name w:val="B2313E8E3EF9024A891A9CECC7364A67"/>
  </w:style>
  <w:style w:type="character" w:styleId="Emphasis">
    <w:name w:val="Emphasis"/>
    <w:basedOn w:val="DefaultParagraphFont"/>
    <w:uiPriority w:val="2"/>
    <w:qFormat/>
    <w:rPr>
      <w:i/>
      <w:iCs/>
    </w:rPr>
  </w:style>
  <w:style w:type="paragraph" w:customStyle="1" w:styleId="01B1E0FFCBBC0F4396BC93F0840DD132">
    <w:name w:val="01B1E0FFCBBC0F4396BC93F0840DD132"/>
  </w:style>
  <w:style w:type="paragraph" w:customStyle="1" w:styleId="48D86DCB4860F645A5B5A54BCB65C760">
    <w:name w:val="48D86DCB4860F645A5B5A54BCB65C760"/>
  </w:style>
  <w:style w:type="paragraph" w:customStyle="1" w:styleId="1F79E6C223D8FD44AEB51EB7959D6B4E">
    <w:name w:val="1F79E6C223D8FD44AEB51EB7959D6B4E"/>
  </w:style>
  <w:style w:type="paragraph" w:customStyle="1" w:styleId="DE9CD7A16CF0584D90610752033F72A1">
    <w:name w:val="DE9CD7A16CF0584D90610752033F72A1"/>
  </w:style>
  <w:style w:type="paragraph" w:customStyle="1" w:styleId="1C7042317C1FF748B820741F1BF27650">
    <w:name w:val="1C7042317C1FF748B820741F1BF27650"/>
  </w:style>
  <w:style w:type="paragraph" w:customStyle="1" w:styleId="E2C41F3D430F6643B9A7D6DFFFF343E0">
    <w:name w:val="E2C41F3D430F6643B9A7D6DFFFF343E0"/>
  </w:style>
  <w:style w:type="paragraph" w:customStyle="1" w:styleId="8913878316242047AA4A5DC816D64EF3">
    <w:name w:val="8913878316242047AA4A5DC816D64EF3"/>
  </w:style>
  <w:style w:type="paragraph" w:customStyle="1" w:styleId="32F82B07DF4FD14BAF7E7C1FE358A8F6">
    <w:name w:val="32F82B07DF4FD14BAF7E7C1FE358A8F6"/>
  </w:style>
  <w:style w:type="paragraph" w:customStyle="1" w:styleId="8C3F6DCA1353B94DB3180C40BFB1C215">
    <w:name w:val="8C3F6DCA1353B94DB3180C40BFB1C215"/>
  </w:style>
  <w:style w:type="paragraph" w:customStyle="1" w:styleId="149B1DCF6D830F4FB6C32BAE0B113DFF">
    <w:name w:val="149B1DCF6D830F4FB6C32BAE0B113DFF"/>
  </w:style>
  <w:style w:type="paragraph" w:customStyle="1" w:styleId="F0B9399D80F5DC408A99B5B643096D4F">
    <w:name w:val="F0B9399D80F5DC408A99B5B643096D4F"/>
  </w:style>
  <w:style w:type="paragraph" w:customStyle="1" w:styleId="1FD66AD2C0986B409DE59667F9557261">
    <w:name w:val="1FD66AD2C0986B409DE59667F9557261"/>
  </w:style>
  <w:style w:type="paragraph" w:customStyle="1" w:styleId="A537B1B6EFFD17438D31A969475E21F7">
    <w:name w:val="A537B1B6EFFD17438D31A969475E21F7"/>
  </w:style>
  <w:style w:type="paragraph" w:customStyle="1" w:styleId="4C60C28098EA4D40A3D9340D1263F187">
    <w:name w:val="4C60C28098EA4D40A3D9340D1263F187"/>
  </w:style>
  <w:style w:type="paragraph" w:customStyle="1" w:styleId="8D310C8D4FFE904BADF87BC256024B70">
    <w:name w:val="8D310C8D4FFE904BADF87BC256024B70"/>
  </w:style>
  <w:style w:type="paragraph" w:styleId="Bibliography">
    <w:name w:val="Bibliography"/>
    <w:basedOn w:val="Normal"/>
    <w:next w:val="Normal"/>
    <w:uiPriority w:val="37"/>
    <w:semiHidden/>
    <w:unhideWhenUsed/>
  </w:style>
  <w:style w:type="paragraph" w:customStyle="1" w:styleId="1D280BB7C6BE7F4A87584CA59B6C9859">
    <w:name w:val="1D280BB7C6BE7F4A87584CA59B6C9859"/>
  </w:style>
  <w:style w:type="paragraph" w:customStyle="1" w:styleId="5C5F053EA6034548ACF7E3CD3FBB825F">
    <w:name w:val="5C5F053EA6034548ACF7E3CD3FBB825F"/>
  </w:style>
  <w:style w:type="paragraph" w:customStyle="1" w:styleId="9E082D725AD34F4A8E233656C52ED2AC">
    <w:name w:val="9E082D725AD34F4A8E233656C52ED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50DD2-E4D5-CA41-A7DE-BB1E44F4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TotalTime>
  <Pages>2</Pages>
  <Words>350</Words>
  <Characters>1996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Perez</dc:creator>
  <cp:keywords/>
  <dc:description/>
  <cp:lastModifiedBy>Anthony Perez</cp:lastModifiedBy>
  <cp:revision>2</cp:revision>
  <dcterms:created xsi:type="dcterms:W3CDTF">2019-09-05T03:00:00Z</dcterms:created>
  <dcterms:modified xsi:type="dcterms:W3CDTF">2019-09-05T03:00:00Z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